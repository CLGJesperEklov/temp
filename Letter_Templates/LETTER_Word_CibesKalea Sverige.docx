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A1A7" w14:textId="77777777" w:rsidR="00BF54C3" w:rsidRPr="001C7D9B" w:rsidRDefault="00BF54C3" w:rsidP="001D44A1">
      <w:pPr>
        <w:rPr>
          <w:lang w:val="en-US"/>
        </w:rPr>
      </w:pPr>
    </w:p>
    <w:p w14:paraId="16244B27" w14:textId="77777777" w:rsidR="00BF54C3" w:rsidRPr="001C7D9B" w:rsidRDefault="00BF54C3" w:rsidP="001D44A1">
      <w:pPr>
        <w:rPr>
          <w:lang w:val="en-US"/>
        </w:rPr>
      </w:pPr>
    </w:p>
    <w:p w14:paraId="0963D596" w14:textId="77777777" w:rsidR="00BF54C3" w:rsidRPr="001C7D9B" w:rsidRDefault="00BF54C3" w:rsidP="001D44A1">
      <w:pPr>
        <w:rPr>
          <w:lang w:val="en-US"/>
        </w:rPr>
      </w:pPr>
    </w:p>
    <w:p w14:paraId="56059ABB" w14:textId="77777777" w:rsidR="00BF54C3" w:rsidRPr="001C7D9B" w:rsidRDefault="00BF54C3" w:rsidP="001D44A1">
      <w:pPr>
        <w:rPr>
          <w:lang w:val="en-US"/>
        </w:rPr>
      </w:pPr>
    </w:p>
    <w:p w14:paraId="300DDD76" w14:textId="77777777" w:rsidR="00BF54C3" w:rsidRPr="001C7D9B" w:rsidRDefault="00BF54C3" w:rsidP="001D44A1">
      <w:pPr>
        <w:rPr>
          <w:lang w:val="en-US"/>
        </w:rPr>
      </w:pPr>
    </w:p>
    <w:p w14:paraId="1EF5D66E" w14:textId="77777777" w:rsidR="00BF54C3" w:rsidRPr="001C7D9B" w:rsidRDefault="00BF54C3" w:rsidP="001D44A1">
      <w:pPr>
        <w:rPr>
          <w:lang w:val="en-US"/>
        </w:rPr>
      </w:pPr>
      <w:bookmarkStart w:id="0" w:name="_GoBack"/>
      <w:bookmarkEnd w:id="0"/>
    </w:p>
    <w:p w14:paraId="2E93D436" w14:textId="77777777" w:rsidR="00BF54C3" w:rsidRPr="001C7D9B" w:rsidRDefault="00BF54C3" w:rsidP="001D44A1">
      <w:pPr>
        <w:rPr>
          <w:lang w:val="en-US"/>
        </w:rPr>
      </w:pPr>
    </w:p>
    <w:p w14:paraId="7840DBD4" w14:textId="77777777" w:rsidR="00BF54C3" w:rsidRPr="001C7D9B" w:rsidRDefault="00BF54C3" w:rsidP="001D44A1">
      <w:pPr>
        <w:rPr>
          <w:lang w:val="en-US"/>
        </w:rPr>
      </w:pPr>
    </w:p>
    <w:p w14:paraId="6B3E4767" w14:textId="77777777" w:rsidR="00BF54C3" w:rsidRPr="001C7D9B" w:rsidRDefault="00BF54C3" w:rsidP="001D44A1">
      <w:pPr>
        <w:rPr>
          <w:lang w:val="en-US"/>
        </w:rPr>
      </w:pPr>
    </w:p>
    <w:p w14:paraId="4F463021" w14:textId="77777777" w:rsidR="00BF54C3" w:rsidRPr="001C7D9B" w:rsidRDefault="00BF54C3" w:rsidP="001D44A1">
      <w:pPr>
        <w:rPr>
          <w:lang w:val="en-US"/>
        </w:rPr>
      </w:pPr>
    </w:p>
    <w:p w14:paraId="34BC078A" w14:textId="77777777" w:rsidR="00BF54C3" w:rsidRPr="001C7D9B" w:rsidRDefault="00BF54C3" w:rsidP="001D44A1">
      <w:pPr>
        <w:rPr>
          <w:rFonts w:ascii="Arial" w:hAnsi="Arial" w:cs="Arial"/>
          <w:lang w:val="en-US"/>
        </w:rPr>
      </w:pPr>
    </w:p>
    <w:p w14:paraId="2C7A1572" w14:textId="2BB4C721" w:rsidR="00AE566F" w:rsidRDefault="00AE566F" w:rsidP="001D44A1">
      <w:pPr>
        <w:rPr>
          <w:lang w:val="en-US"/>
        </w:rPr>
      </w:pPr>
    </w:p>
    <w:p w14:paraId="0CB3378B" w14:textId="77777777" w:rsidR="00AE566F" w:rsidRPr="00AE566F" w:rsidRDefault="00AE566F" w:rsidP="00AE566F">
      <w:pPr>
        <w:rPr>
          <w:lang w:val="en-US"/>
        </w:rPr>
      </w:pPr>
    </w:p>
    <w:p w14:paraId="4430DFCE" w14:textId="77777777" w:rsidR="00AE566F" w:rsidRPr="00AE566F" w:rsidRDefault="00AE566F" w:rsidP="00AE566F">
      <w:pPr>
        <w:rPr>
          <w:lang w:val="en-US"/>
        </w:rPr>
      </w:pPr>
    </w:p>
    <w:p w14:paraId="7A03EEDE" w14:textId="77777777" w:rsidR="00AE566F" w:rsidRPr="00AE566F" w:rsidRDefault="00AE566F" w:rsidP="00AE566F">
      <w:pPr>
        <w:rPr>
          <w:lang w:val="en-US"/>
        </w:rPr>
      </w:pPr>
    </w:p>
    <w:p w14:paraId="1C2B4E30" w14:textId="77777777" w:rsidR="00AE566F" w:rsidRPr="00AE566F" w:rsidRDefault="00AE566F" w:rsidP="00AE566F">
      <w:pPr>
        <w:rPr>
          <w:lang w:val="en-US"/>
        </w:rPr>
      </w:pPr>
    </w:p>
    <w:p w14:paraId="2F3984C6" w14:textId="77777777" w:rsidR="00AE566F" w:rsidRPr="00AE566F" w:rsidRDefault="00AE566F" w:rsidP="00AE566F">
      <w:pPr>
        <w:rPr>
          <w:lang w:val="en-US"/>
        </w:rPr>
      </w:pPr>
    </w:p>
    <w:p w14:paraId="4EACBB1C" w14:textId="77777777" w:rsidR="00AE566F" w:rsidRPr="00AE566F" w:rsidRDefault="00AE566F" w:rsidP="00AE566F">
      <w:pPr>
        <w:rPr>
          <w:lang w:val="en-US"/>
        </w:rPr>
      </w:pPr>
    </w:p>
    <w:p w14:paraId="4AAB7D21" w14:textId="77777777" w:rsidR="00AE566F" w:rsidRPr="00AE566F" w:rsidRDefault="00AE566F" w:rsidP="00AE566F">
      <w:pPr>
        <w:rPr>
          <w:lang w:val="en-US"/>
        </w:rPr>
      </w:pPr>
    </w:p>
    <w:p w14:paraId="14CA4E25" w14:textId="77777777" w:rsidR="00AE566F" w:rsidRPr="00AE566F" w:rsidRDefault="00AE566F" w:rsidP="00AE566F">
      <w:pPr>
        <w:rPr>
          <w:lang w:val="en-US"/>
        </w:rPr>
      </w:pPr>
    </w:p>
    <w:p w14:paraId="09B6476A" w14:textId="77777777" w:rsidR="00AE566F" w:rsidRPr="00AE566F" w:rsidRDefault="00AE566F" w:rsidP="00AE566F">
      <w:pPr>
        <w:rPr>
          <w:lang w:val="en-US"/>
        </w:rPr>
      </w:pPr>
    </w:p>
    <w:p w14:paraId="5CABE732" w14:textId="77777777" w:rsidR="00AE566F" w:rsidRPr="00AE566F" w:rsidRDefault="00AE566F" w:rsidP="00AE566F">
      <w:pPr>
        <w:rPr>
          <w:lang w:val="en-US"/>
        </w:rPr>
      </w:pPr>
    </w:p>
    <w:p w14:paraId="7B8E7456" w14:textId="77777777" w:rsidR="00AE566F" w:rsidRPr="00AE566F" w:rsidRDefault="00AE566F" w:rsidP="00AE566F">
      <w:pPr>
        <w:rPr>
          <w:lang w:val="en-US"/>
        </w:rPr>
      </w:pPr>
    </w:p>
    <w:p w14:paraId="02367A4F" w14:textId="77777777" w:rsidR="00AE566F" w:rsidRPr="00AE566F" w:rsidRDefault="00AE566F" w:rsidP="00AE566F">
      <w:pPr>
        <w:rPr>
          <w:lang w:val="en-US"/>
        </w:rPr>
      </w:pPr>
    </w:p>
    <w:p w14:paraId="149901C6" w14:textId="77777777" w:rsidR="00AE566F" w:rsidRPr="00AE566F" w:rsidRDefault="00AE566F" w:rsidP="00AE566F">
      <w:pPr>
        <w:rPr>
          <w:lang w:val="en-US"/>
        </w:rPr>
      </w:pPr>
    </w:p>
    <w:p w14:paraId="2337C1F1" w14:textId="77777777" w:rsidR="00AE566F" w:rsidRPr="00AE566F" w:rsidRDefault="00AE566F" w:rsidP="00AE566F">
      <w:pPr>
        <w:rPr>
          <w:lang w:val="en-US"/>
        </w:rPr>
      </w:pPr>
    </w:p>
    <w:p w14:paraId="0A3012ED" w14:textId="77777777" w:rsidR="00AE566F" w:rsidRPr="00AE566F" w:rsidRDefault="00AE566F" w:rsidP="00AE566F">
      <w:pPr>
        <w:rPr>
          <w:lang w:val="en-US"/>
        </w:rPr>
      </w:pPr>
    </w:p>
    <w:p w14:paraId="0E5A7BC5" w14:textId="77777777" w:rsidR="00AE566F" w:rsidRPr="00AE566F" w:rsidRDefault="00AE566F" w:rsidP="00AE566F">
      <w:pPr>
        <w:rPr>
          <w:lang w:val="en-US"/>
        </w:rPr>
      </w:pPr>
    </w:p>
    <w:p w14:paraId="1316D24B" w14:textId="77777777" w:rsidR="00AE566F" w:rsidRPr="00AE566F" w:rsidRDefault="00AE566F" w:rsidP="00AE566F">
      <w:pPr>
        <w:rPr>
          <w:lang w:val="en-US"/>
        </w:rPr>
      </w:pPr>
    </w:p>
    <w:p w14:paraId="07103E9F" w14:textId="77777777" w:rsidR="00AE566F" w:rsidRPr="00AE566F" w:rsidRDefault="00AE566F" w:rsidP="00AE566F">
      <w:pPr>
        <w:rPr>
          <w:lang w:val="en-US"/>
        </w:rPr>
      </w:pPr>
    </w:p>
    <w:p w14:paraId="2E1138AA" w14:textId="77777777" w:rsidR="00AE566F" w:rsidRPr="00AE566F" w:rsidRDefault="00AE566F" w:rsidP="00AE566F">
      <w:pPr>
        <w:rPr>
          <w:lang w:val="en-US"/>
        </w:rPr>
      </w:pPr>
    </w:p>
    <w:p w14:paraId="4D5F5661" w14:textId="77777777" w:rsidR="00AE566F" w:rsidRPr="00AE566F" w:rsidRDefault="00AE566F" w:rsidP="00AE566F">
      <w:pPr>
        <w:rPr>
          <w:lang w:val="en-US"/>
        </w:rPr>
      </w:pPr>
    </w:p>
    <w:p w14:paraId="548E2596" w14:textId="77777777" w:rsidR="00AE566F" w:rsidRPr="00AE566F" w:rsidRDefault="00AE566F" w:rsidP="00AE566F">
      <w:pPr>
        <w:rPr>
          <w:lang w:val="en-US"/>
        </w:rPr>
      </w:pPr>
    </w:p>
    <w:p w14:paraId="51480D16" w14:textId="39A8E2CC" w:rsidR="00AE566F" w:rsidRDefault="00AE566F" w:rsidP="00AE566F">
      <w:pPr>
        <w:rPr>
          <w:lang w:val="en-US"/>
        </w:rPr>
      </w:pPr>
    </w:p>
    <w:p w14:paraId="1F1179AA" w14:textId="3920275D" w:rsidR="00BF54C3" w:rsidRPr="00AE566F" w:rsidRDefault="00BF54C3" w:rsidP="00AE566F">
      <w:pPr>
        <w:tabs>
          <w:tab w:val="clear" w:pos="5529"/>
          <w:tab w:val="left" w:pos="3594"/>
        </w:tabs>
        <w:rPr>
          <w:lang w:val="en-US"/>
        </w:rPr>
      </w:pPr>
    </w:p>
    <w:sectPr w:rsidR="00BF54C3" w:rsidRPr="00AE566F" w:rsidSect="009531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418" w:header="0" w:footer="397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F6C1" w14:textId="77777777" w:rsidR="00BF54C3" w:rsidRDefault="00BF54C3" w:rsidP="0034475D">
      <w:pPr>
        <w:pStyle w:val="Mellanrum"/>
      </w:pPr>
      <w:r>
        <w:separator/>
      </w:r>
    </w:p>
  </w:endnote>
  <w:endnote w:type="continuationSeparator" w:id="0">
    <w:p w14:paraId="5AD12494" w14:textId="77777777" w:rsidR="00BF54C3" w:rsidRDefault="00BF54C3" w:rsidP="0034475D">
      <w:pPr>
        <w:pStyle w:val="Mellanrum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8631D" w14:textId="0035A228" w:rsidR="00C72DAF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b/>
        <w:bCs/>
        <w:sz w:val="16"/>
        <w:szCs w:val="16"/>
        <w:lang w:eastAsia="en-US"/>
      </w:rPr>
    </w:pPr>
    <w:r w:rsidRPr="009159F4">
      <w:rPr>
        <w:rFonts w:ascii="Arial" w:hAnsi="Arial" w:cs="Arial"/>
        <w:b/>
        <w:bCs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558E2" wp14:editId="7EBBCFFA">
              <wp:simplePos x="0" y="0"/>
              <wp:positionH relativeFrom="margin">
                <wp:posOffset>-441589</wp:posOffset>
              </wp:positionH>
              <wp:positionV relativeFrom="paragraph">
                <wp:posOffset>-97155</wp:posOffset>
              </wp:positionV>
              <wp:extent cx="6719977" cy="8463"/>
              <wp:effectExtent l="0" t="0" r="24130" b="29845"/>
              <wp:wrapNone/>
              <wp:docPr id="2" name="R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9977" cy="8463"/>
                      </a:xfrm>
                      <a:prstGeom prst="line">
                        <a:avLst/>
                      </a:prstGeom>
                      <a:ln w="12700">
                        <a:solidFill>
                          <a:srgbClr val="EA97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62E273" id="Ra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-7.65pt" to="494.4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" strokecolor="#ea9734" strokeweight="1pt">
              <w10:wrap anchorx="margin"/>
            </v:line>
          </w:pict>
        </mc:Fallback>
      </mc:AlternateContent>
    </w:r>
    <w:r w:rsidRPr="009159F4">
      <w:rPr>
        <w:rFonts w:ascii="Arial" w:hAnsi="Arial" w:cs="Arial"/>
        <w:b/>
        <w:bCs/>
        <w:sz w:val="14"/>
        <w:szCs w:val="14"/>
        <w:lang w:eastAsia="en-US"/>
      </w:rPr>
      <w:t xml:space="preserve">Cibes </w:t>
    </w:r>
    <w:proofErr w:type="spellStart"/>
    <w:r w:rsidR="00601C68" w:rsidRPr="009159F4">
      <w:rPr>
        <w:rFonts w:ascii="Arial" w:hAnsi="Arial" w:cs="Arial"/>
        <w:b/>
        <w:bCs/>
        <w:sz w:val="14"/>
        <w:szCs w:val="14"/>
        <w:lang w:eastAsia="en-US"/>
      </w:rPr>
      <w:t>Kalea</w:t>
    </w:r>
    <w:proofErr w:type="spellEnd"/>
    <w:r w:rsidRPr="009159F4">
      <w:rPr>
        <w:rFonts w:ascii="Arial" w:hAnsi="Arial" w:cs="Arial"/>
        <w:b/>
        <w:bCs/>
        <w:sz w:val="14"/>
        <w:szCs w:val="14"/>
        <w:lang w:eastAsia="en-US"/>
      </w:rPr>
      <w:t xml:space="preserve"> </w:t>
    </w:r>
    <w:r w:rsidR="00601C68" w:rsidRPr="009159F4">
      <w:rPr>
        <w:rFonts w:ascii="Arial" w:hAnsi="Arial" w:cs="Arial"/>
        <w:b/>
        <w:bCs/>
        <w:sz w:val="14"/>
        <w:szCs w:val="14"/>
        <w:lang w:eastAsia="en-US"/>
      </w:rPr>
      <w:t>Sverige</w:t>
    </w:r>
    <w:r w:rsidR="00560156" w:rsidRPr="009159F4">
      <w:rPr>
        <w:rFonts w:ascii="Arial" w:hAnsi="Arial" w:cs="Arial"/>
        <w:b/>
        <w:bCs/>
        <w:sz w:val="14"/>
        <w:szCs w:val="14"/>
        <w:lang w:eastAsia="en-US"/>
      </w:rPr>
      <w:t xml:space="preserve"> </w:t>
    </w:r>
    <w:r w:rsidRPr="009159F4">
      <w:rPr>
        <w:rFonts w:ascii="Arial" w:hAnsi="Arial" w:cs="Arial"/>
        <w:b/>
        <w:bCs/>
        <w:sz w:val="14"/>
        <w:szCs w:val="14"/>
        <w:lang w:eastAsia="en-US"/>
      </w:rPr>
      <w:t>AB</w:t>
    </w:r>
    <w:r>
      <w:rPr>
        <w:rFonts w:ascii="Arial" w:hAnsi="Arial" w:cs="Arial"/>
        <w:sz w:val="14"/>
        <w:szCs w:val="14"/>
        <w:lang w:eastAsia="en-US"/>
      </w:rPr>
      <w:t xml:space="preserve"> </w:t>
    </w:r>
    <w:proofErr w:type="gramStart"/>
    <w:r w:rsidR="005C2164">
      <w:rPr>
        <w:rFonts w:ascii="Arial" w:hAnsi="Arial" w:cs="Arial"/>
        <w:b/>
        <w:sz w:val="14"/>
        <w:szCs w:val="14"/>
        <w:lang w:eastAsia="en-US"/>
      </w:rPr>
      <w:t>-</w:t>
    </w:r>
    <w:r w:rsidR="00485A93" w:rsidRPr="005C2164">
      <w:rPr>
        <w:rFonts w:ascii="Arial" w:hAnsi="Arial" w:cs="Arial"/>
        <w:b/>
        <w:sz w:val="14"/>
        <w:szCs w:val="14"/>
        <w:lang w:eastAsia="en-US"/>
      </w:rPr>
      <w:t xml:space="preserve">  </w:t>
    </w:r>
    <w:r w:rsidR="00485A93" w:rsidRPr="005C2164">
      <w:rPr>
        <w:rFonts w:ascii="Arial" w:hAnsi="Arial" w:cs="Arial"/>
        <w:b/>
        <w:color w:val="595959" w:themeColor="text1" w:themeTint="A6"/>
        <w:sz w:val="14"/>
        <w:szCs w:val="14"/>
        <w:lang w:eastAsia="en-US"/>
      </w:rPr>
      <w:t>A</w:t>
    </w:r>
    <w:proofErr w:type="gramEnd"/>
    <w:r w:rsidR="00485A93" w:rsidRPr="005C2164">
      <w:rPr>
        <w:rFonts w:ascii="Arial" w:hAnsi="Arial" w:cs="Arial"/>
        <w:b/>
        <w:color w:val="595959" w:themeColor="text1" w:themeTint="A6"/>
        <w:sz w:val="14"/>
        <w:szCs w:val="14"/>
        <w:lang w:eastAsia="en-US"/>
      </w:rPr>
      <w:t xml:space="preserve"> Cibes Lift Group Company</w:t>
    </w:r>
  </w:p>
  <w:p w14:paraId="1CE31A6D" w14:textId="58531664" w:rsidR="00C72DAF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b/>
        <w:bCs/>
        <w:sz w:val="16"/>
        <w:szCs w:val="16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Utmarksvägen 13</w:t>
    </w:r>
    <w:r w:rsidR="00AE566F">
      <w:rPr>
        <w:rFonts w:ascii="Arial" w:hAnsi="Arial" w:cs="Arial"/>
        <w:sz w:val="14"/>
        <w:szCs w:val="14"/>
        <w:lang w:eastAsia="en-US"/>
      </w:rPr>
      <w:tab/>
    </w:r>
    <w:r w:rsidR="00B83DC6">
      <w:rPr>
        <w:rFonts w:ascii="Arial" w:hAnsi="Arial" w:cs="Arial"/>
        <w:sz w:val="14"/>
        <w:szCs w:val="14"/>
        <w:lang w:eastAsia="en-US"/>
      </w:rPr>
      <w:t>Tel</w:t>
    </w:r>
    <w:r w:rsidRPr="00133C9C">
      <w:rPr>
        <w:rFonts w:ascii="Arial" w:hAnsi="Arial" w:cs="Arial"/>
        <w:sz w:val="14"/>
        <w:szCs w:val="14"/>
        <w:lang w:eastAsia="en-US"/>
      </w:rPr>
      <w:t>: +46 (0) 26-17 14 00</w:t>
    </w:r>
    <w:r w:rsidR="00AE566F">
      <w:rPr>
        <w:rFonts w:ascii="Arial" w:hAnsi="Arial" w:cs="Arial"/>
        <w:sz w:val="14"/>
        <w:szCs w:val="14"/>
        <w:lang w:eastAsia="en-US"/>
      </w:rPr>
      <w:tab/>
    </w:r>
    <w:hyperlink r:id="rId1" w:history="1">
      <w:r w:rsidR="00C72DAF" w:rsidRPr="00C72DAF">
        <w:rPr>
          <w:rFonts w:ascii="Arial" w:hAnsi="Arial" w:cs="Arial"/>
          <w:sz w:val="14"/>
          <w:szCs w:val="14"/>
          <w:lang w:eastAsia="en-US"/>
        </w:rPr>
        <w:t>info@cibesliftgroup.com</w:t>
      </w:r>
    </w:hyperlink>
    <w:r w:rsidR="00AE566F">
      <w:rPr>
        <w:rFonts w:ascii="Arial" w:hAnsi="Arial" w:cs="Arial"/>
        <w:sz w:val="14"/>
        <w:szCs w:val="14"/>
        <w:lang w:eastAsia="en-US"/>
      </w:rPr>
      <w:tab/>
    </w:r>
    <w:r w:rsidR="005C2164">
      <w:rPr>
        <w:rFonts w:ascii="Arial" w:hAnsi="Arial" w:cs="Arial"/>
        <w:sz w:val="14"/>
        <w:szCs w:val="14"/>
        <w:lang w:eastAsia="en-US"/>
      </w:rPr>
      <w:t>ORG</w:t>
    </w:r>
    <w:r w:rsidRPr="00133C9C">
      <w:rPr>
        <w:rFonts w:ascii="Arial" w:hAnsi="Arial" w:cs="Arial"/>
        <w:sz w:val="14"/>
        <w:szCs w:val="14"/>
        <w:lang w:eastAsia="en-US"/>
      </w:rPr>
      <w:t xml:space="preserve">: </w:t>
    </w:r>
    <w:r w:rsidR="005C2164">
      <w:rPr>
        <w:rFonts w:ascii="Arial" w:hAnsi="Arial" w:cs="Arial"/>
        <w:sz w:val="14"/>
        <w:szCs w:val="14"/>
        <w:lang w:eastAsia="en-US"/>
      </w:rPr>
      <w:t xml:space="preserve">556527 </w:t>
    </w:r>
    <w:r w:rsidR="00601C68" w:rsidRPr="00601C68">
      <w:rPr>
        <w:rFonts w:ascii="Arial" w:hAnsi="Arial" w:cs="Arial"/>
        <w:sz w:val="14"/>
        <w:szCs w:val="14"/>
        <w:lang w:eastAsia="en-US"/>
      </w:rPr>
      <w:t>5848</w:t>
    </w:r>
  </w:p>
  <w:p w14:paraId="5640A859" w14:textId="309F2518" w:rsidR="00C72DAF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sz w:val="14"/>
        <w:szCs w:val="14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SE-802 91 Gävle</w:t>
    </w:r>
    <w:r w:rsidR="00AE566F">
      <w:rPr>
        <w:rFonts w:ascii="Arial" w:hAnsi="Arial" w:cs="Arial"/>
        <w:sz w:val="14"/>
        <w:szCs w:val="14"/>
        <w:lang w:eastAsia="en-US"/>
      </w:rPr>
      <w:tab/>
    </w:r>
    <w:r w:rsidR="00B83DC6">
      <w:rPr>
        <w:rFonts w:ascii="Arial" w:hAnsi="Arial" w:cs="Arial"/>
        <w:sz w:val="14"/>
        <w:szCs w:val="14"/>
        <w:lang w:eastAsia="en-US"/>
      </w:rPr>
      <w:t>Fax:</w:t>
    </w:r>
    <w:r w:rsidRPr="00133C9C">
      <w:rPr>
        <w:rFonts w:ascii="Arial" w:hAnsi="Arial" w:cs="Arial"/>
        <w:sz w:val="14"/>
        <w:szCs w:val="14"/>
        <w:lang w:eastAsia="en-US"/>
      </w:rPr>
      <w:t>+46 (0) 26-17 14 02</w:t>
    </w:r>
    <w:r w:rsidR="00130198">
      <w:rPr>
        <w:rFonts w:ascii="Arial" w:hAnsi="Arial" w:cs="Arial"/>
        <w:sz w:val="14"/>
        <w:szCs w:val="14"/>
        <w:lang w:eastAsia="en-US"/>
      </w:rPr>
      <w:tab/>
    </w:r>
    <w:hyperlink r:id="rId2" w:history="1">
      <w:r w:rsidR="00130198" w:rsidRPr="00C72DAF">
        <w:rPr>
          <w:rFonts w:ascii="Arial" w:hAnsi="Arial" w:cs="Arial"/>
          <w:sz w:val="14"/>
          <w:szCs w:val="14"/>
          <w:lang w:eastAsia="en-US"/>
        </w:rPr>
        <w:t>www.cibeslift</w:t>
      </w:r>
      <w:r w:rsidR="0095310A">
        <w:rPr>
          <w:rFonts w:ascii="Arial" w:hAnsi="Arial" w:cs="Arial"/>
          <w:sz w:val="14"/>
          <w:szCs w:val="14"/>
          <w:lang w:eastAsia="en-US"/>
        </w:rPr>
        <w:t>group</w:t>
      </w:r>
      <w:r w:rsidR="00130198" w:rsidRPr="00C72DAF">
        <w:rPr>
          <w:rFonts w:ascii="Arial" w:hAnsi="Arial" w:cs="Arial"/>
          <w:sz w:val="14"/>
          <w:szCs w:val="14"/>
          <w:lang w:eastAsia="en-US"/>
        </w:rPr>
        <w:t>.com</w:t>
      </w:r>
    </w:hyperlink>
    <w:r w:rsidR="00130198">
      <w:rPr>
        <w:rFonts w:ascii="Arial" w:hAnsi="Arial" w:cs="Arial"/>
        <w:sz w:val="14"/>
        <w:szCs w:val="14"/>
        <w:lang w:eastAsia="en-US"/>
      </w:rPr>
      <w:tab/>
    </w:r>
    <w:r w:rsidRPr="00133C9C">
      <w:rPr>
        <w:rFonts w:ascii="Arial" w:hAnsi="Arial" w:cs="Arial"/>
        <w:sz w:val="14"/>
        <w:szCs w:val="14"/>
        <w:lang w:eastAsia="en-US"/>
      </w:rPr>
      <w:t xml:space="preserve">VAT No: </w:t>
    </w:r>
    <w:r w:rsidR="002370A0" w:rsidRPr="00130198">
      <w:rPr>
        <w:rFonts w:ascii="Arial" w:hAnsi="Arial" w:cs="Arial"/>
        <w:sz w:val="14"/>
        <w:szCs w:val="14"/>
        <w:lang w:eastAsia="en-US"/>
      </w:rPr>
      <w:t>SE</w:t>
    </w:r>
    <w:r w:rsidR="005C2164">
      <w:rPr>
        <w:rFonts w:ascii="Arial" w:hAnsi="Arial" w:cs="Arial"/>
        <w:sz w:val="14"/>
        <w:szCs w:val="14"/>
        <w:lang w:eastAsia="en-US"/>
      </w:rPr>
      <w:t>556527</w:t>
    </w:r>
    <w:r w:rsidR="00601C68" w:rsidRPr="00601C68">
      <w:rPr>
        <w:rFonts w:ascii="Arial" w:hAnsi="Arial" w:cs="Arial"/>
        <w:sz w:val="14"/>
        <w:szCs w:val="14"/>
        <w:lang w:eastAsia="en-US"/>
      </w:rPr>
      <w:t>5848</w:t>
    </w:r>
    <w:r w:rsidR="002370A0" w:rsidRPr="00130198">
      <w:rPr>
        <w:rFonts w:ascii="Arial" w:hAnsi="Arial" w:cs="Arial"/>
        <w:sz w:val="14"/>
        <w:szCs w:val="14"/>
        <w:lang w:eastAsia="en-US"/>
      </w:rPr>
      <w:t>01</w:t>
    </w:r>
  </w:p>
  <w:p w14:paraId="3E2977A1" w14:textId="777C4958" w:rsidR="00BF54C3" w:rsidRPr="00AE446C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</w:pPr>
    <w:r w:rsidRPr="00133C9C">
      <w:rPr>
        <w:rFonts w:ascii="Arial" w:hAnsi="Arial" w:cs="Arial"/>
        <w:sz w:val="14"/>
        <w:szCs w:val="14"/>
        <w:lang w:eastAsia="en-US"/>
      </w:rPr>
      <w:t>Sweden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C1A14" w14:textId="77777777" w:rsidR="00BF54C3" w:rsidRPr="003F38A8" w:rsidRDefault="00BF54C3" w:rsidP="002076C5">
    <w:pPr>
      <w:pStyle w:val="Sidfot"/>
      <w:tabs>
        <w:tab w:val="clear" w:pos="4536"/>
        <w:tab w:val="clear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8639" w14:textId="77777777" w:rsidR="00BF54C3" w:rsidRDefault="00BF54C3" w:rsidP="0034475D">
      <w:pPr>
        <w:pStyle w:val="Mellanrum"/>
      </w:pPr>
      <w:r>
        <w:separator/>
      </w:r>
    </w:p>
  </w:footnote>
  <w:footnote w:type="continuationSeparator" w:id="0">
    <w:p w14:paraId="2F958322" w14:textId="77777777" w:rsidR="00BF54C3" w:rsidRDefault="00BF54C3" w:rsidP="0034475D">
      <w:pPr>
        <w:pStyle w:val="Mellanrum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2CB27" w14:textId="77777777" w:rsidR="007B4A77" w:rsidRDefault="007B4A77" w:rsidP="007B4A77">
    <w:pPr>
      <w:pStyle w:val="Sidhuvud"/>
      <w:tabs>
        <w:tab w:val="clear" w:pos="4536"/>
        <w:tab w:val="clear" w:pos="9072"/>
      </w:tabs>
      <w:ind w:left="-426"/>
    </w:pPr>
  </w:p>
  <w:p w14:paraId="450ED33B" w14:textId="77777777" w:rsidR="007B4A77" w:rsidRDefault="007B4A77" w:rsidP="007B4A77">
    <w:pPr>
      <w:pStyle w:val="Sidhuvud"/>
      <w:tabs>
        <w:tab w:val="clear" w:pos="4536"/>
        <w:tab w:val="clear" w:pos="9072"/>
      </w:tabs>
      <w:ind w:left="-426"/>
    </w:pPr>
  </w:p>
  <w:p w14:paraId="0418601A" w14:textId="362859EE" w:rsidR="00BF54C3" w:rsidRDefault="007B4A77" w:rsidP="007B4A77">
    <w:pPr>
      <w:pStyle w:val="Sidhuvud"/>
      <w:tabs>
        <w:tab w:val="clear" w:pos="4536"/>
        <w:tab w:val="clear" w:pos="9072"/>
      </w:tabs>
      <w:ind w:left="-426"/>
    </w:pPr>
    <w:r>
      <w:rPr>
        <w:noProof/>
      </w:rPr>
      <w:drawing>
        <wp:inline distT="0" distB="0" distL="0" distR="0" wp14:anchorId="7654D249" wp14:editId="2F143A33">
          <wp:extent cx="850265" cy="283845"/>
          <wp:effectExtent l="0" t="0" r="6985" b="1905"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65" cy="283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130F3" w14:textId="77777777" w:rsidR="00BF54C3" w:rsidRDefault="00BF54C3" w:rsidP="002076C5">
    <w:pPr>
      <w:pStyle w:val="Sidhuvud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79027E0"/>
    <w:multiLevelType w:val="hybridMultilevel"/>
    <w:tmpl w:val="F1E6A1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7C70"/>
    <w:multiLevelType w:val="hybridMultilevel"/>
    <w:tmpl w:val="3D5E9D8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B01A3"/>
    <w:multiLevelType w:val="hybridMultilevel"/>
    <w:tmpl w:val="22D6D580"/>
    <w:lvl w:ilvl="0" w:tplc="2B76D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hint="default"/>
      </w:rPr>
    </w:lvl>
    <w:lvl w:ilvl="1" w:tplc="FAE017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03039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9425E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D70F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4494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BF65B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FA418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F426E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DD309D6"/>
    <w:multiLevelType w:val="hybridMultilevel"/>
    <w:tmpl w:val="2688AF36"/>
    <w:lvl w:ilvl="0" w:tplc="9D322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86B"/>
    <w:multiLevelType w:val="hybridMultilevel"/>
    <w:tmpl w:val="234091F4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B3152"/>
    <w:multiLevelType w:val="hybridMultilevel"/>
    <w:tmpl w:val="81E0E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69CC"/>
    <w:multiLevelType w:val="hybridMultilevel"/>
    <w:tmpl w:val="FD961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F7A22"/>
    <w:multiLevelType w:val="hybridMultilevel"/>
    <w:tmpl w:val="5D341F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B275E"/>
    <w:multiLevelType w:val="hybridMultilevel"/>
    <w:tmpl w:val="FE48A536"/>
    <w:lvl w:ilvl="0" w:tplc="B57E1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70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1191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BC"/>
    <w:rsid w:val="00004FAD"/>
    <w:rsid w:val="00005174"/>
    <w:rsid w:val="0001490C"/>
    <w:rsid w:val="00030FFD"/>
    <w:rsid w:val="00033FDA"/>
    <w:rsid w:val="00034280"/>
    <w:rsid w:val="00036AF2"/>
    <w:rsid w:val="0006581E"/>
    <w:rsid w:val="00067AAC"/>
    <w:rsid w:val="00073F36"/>
    <w:rsid w:val="00086638"/>
    <w:rsid w:val="00087551"/>
    <w:rsid w:val="000907D5"/>
    <w:rsid w:val="00095F77"/>
    <w:rsid w:val="000A1FB3"/>
    <w:rsid w:val="000A63FF"/>
    <w:rsid w:val="000A7322"/>
    <w:rsid w:val="000B3376"/>
    <w:rsid w:val="000B7461"/>
    <w:rsid w:val="000B7E05"/>
    <w:rsid w:val="000C00B4"/>
    <w:rsid w:val="000D43D4"/>
    <w:rsid w:val="000E479A"/>
    <w:rsid w:val="000E6EE9"/>
    <w:rsid w:val="000F6493"/>
    <w:rsid w:val="000F76E2"/>
    <w:rsid w:val="00105534"/>
    <w:rsid w:val="0010639F"/>
    <w:rsid w:val="00111C1C"/>
    <w:rsid w:val="0012155F"/>
    <w:rsid w:val="00122532"/>
    <w:rsid w:val="00126FC4"/>
    <w:rsid w:val="00127AC4"/>
    <w:rsid w:val="00130198"/>
    <w:rsid w:val="00133C9C"/>
    <w:rsid w:val="001340C4"/>
    <w:rsid w:val="001434FA"/>
    <w:rsid w:val="001450F0"/>
    <w:rsid w:val="00145974"/>
    <w:rsid w:val="00145AD5"/>
    <w:rsid w:val="00146AB1"/>
    <w:rsid w:val="00151CE3"/>
    <w:rsid w:val="00173486"/>
    <w:rsid w:val="001737C8"/>
    <w:rsid w:val="0017736E"/>
    <w:rsid w:val="001834F3"/>
    <w:rsid w:val="00195487"/>
    <w:rsid w:val="001B087E"/>
    <w:rsid w:val="001B444F"/>
    <w:rsid w:val="001B602F"/>
    <w:rsid w:val="001B7824"/>
    <w:rsid w:val="001C0EC8"/>
    <w:rsid w:val="001C3D04"/>
    <w:rsid w:val="001C41CE"/>
    <w:rsid w:val="001C43C8"/>
    <w:rsid w:val="001C5759"/>
    <w:rsid w:val="001C7D9B"/>
    <w:rsid w:val="001D1C76"/>
    <w:rsid w:val="001D3229"/>
    <w:rsid w:val="001D33B3"/>
    <w:rsid w:val="001D44A1"/>
    <w:rsid w:val="001D48A1"/>
    <w:rsid w:val="001D5FB5"/>
    <w:rsid w:val="001E73C5"/>
    <w:rsid w:val="001F045D"/>
    <w:rsid w:val="002060ED"/>
    <w:rsid w:val="002076C5"/>
    <w:rsid w:val="002129CD"/>
    <w:rsid w:val="002144D5"/>
    <w:rsid w:val="00215676"/>
    <w:rsid w:val="0022434A"/>
    <w:rsid w:val="002268DA"/>
    <w:rsid w:val="00235944"/>
    <w:rsid w:val="002370A0"/>
    <w:rsid w:val="0024008E"/>
    <w:rsid w:val="00244173"/>
    <w:rsid w:val="00245206"/>
    <w:rsid w:val="0025485E"/>
    <w:rsid w:val="0025495C"/>
    <w:rsid w:val="00261A50"/>
    <w:rsid w:val="0026311E"/>
    <w:rsid w:val="002632E7"/>
    <w:rsid w:val="0026443E"/>
    <w:rsid w:val="00264BB3"/>
    <w:rsid w:val="0026552B"/>
    <w:rsid w:val="00265815"/>
    <w:rsid w:val="00267A9A"/>
    <w:rsid w:val="002773A9"/>
    <w:rsid w:val="00277737"/>
    <w:rsid w:val="002807FA"/>
    <w:rsid w:val="002813B3"/>
    <w:rsid w:val="00281935"/>
    <w:rsid w:val="00283858"/>
    <w:rsid w:val="0028654C"/>
    <w:rsid w:val="00290420"/>
    <w:rsid w:val="00297188"/>
    <w:rsid w:val="002B656C"/>
    <w:rsid w:val="002B7F50"/>
    <w:rsid w:val="002C2E30"/>
    <w:rsid w:val="002C7A2E"/>
    <w:rsid w:val="002C7C12"/>
    <w:rsid w:val="002D0E56"/>
    <w:rsid w:val="002E1A24"/>
    <w:rsid w:val="002E628E"/>
    <w:rsid w:val="002E7049"/>
    <w:rsid w:val="002F0F60"/>
    <w:rsid w:val="00316DA5"/>
    <w:rsid w:val="003178AF"/>
    <w:rsid w:val="0032177E"/>
    <w:rsid w:val="003317F7"/>
    <w:rsid w:val="0034475D"/>
    <w:rsid w:val="003567BC"/>
    <w:rsid w:val="00360EAA"/>
    <w:rsid w:val="00360F93"/>
    <w:rsid w:val="00364327"/>
    <w:rsid w:val="0036760A"/>
    <w:rsid w:val="0037401A"/>
    <w:rsid w:val="00374A7A"/>
    <w:rsid w:val="003811F3"/>
    <w:rsid w:val="00391B27"/>
    <w:rsid w:val="003A130C"/>
    <w:rsid w:val="003A2879"/>
    <w:rsid w:val="003A42A7"/>
    <w:rsid w:val="003A4878"/>
    <w:rsid w:val="003B5D18"/>
    <w:rsid w:val="003C291F"/>
    <w:rsid w:val="003D389F"/>
    <w:rsid w:val="003E53CD"/>
    <w:rsid w:val="003E58D5"/>
    <w:rsid w:val="003F187B"/>
    <w:rsid w:val="003F38A8"/>
    <w:rsid w:val="0040188C"/>
    <w:rsid w:val="0042014A"/>
    <w:rsid w:val="004201A9"/>
    <w:rsid w:val="004208FE"/>
    <w:rsid w:val="0042237C"/>
    <w:rsid w:val="00423D64"/>
    <w:rsid w:val="0042506F"/>
    <w:rsid w:val="00451C52"/>
    <w:rsid w:val="004531EB"/>
    <w:rsid w:val="004548B8"/>
    <w:rsid w:val="00454E7F"/>
    <w:rsid w:val="00466DAA"/>
    <w:rsid w:val="00470857"/>
    <w:rsid w:val="00472F19"/>
    <w:rsid w:val="00476506"/>
    <w:rsid w:val="00485A93"/>
    <w:rsid w:val="004B4F77"/>
    <w:rsid w:val="004B5265"/>
    <w:rsid w:val="004C098C"/>
    <w:rsid w:val="004C0AD7"/>
    <w:rsid w:val="004C204C"/>
    <w:rsid w:val="004C2B03"/>
    <w:rsid w:val="004C5A0A"/>
    <w:rsid w:val="004D3F03"/>
    <w:rsid w:val="004D4B29"/>
    <w:rsid w:val="0052149D"/>
    <w:rsid w:val="00535174"/>
    <w:rsid w:val="005412F8"/>
    <w:rsid w:val="0054172F"/>
    <w:rsid w:val="005451CA"/>
    <w:rsid w:val="00545464"/>
    <w:rsid w:val="00545E97"/>
    <w:rsid w:val="0055569A"/>
    <w:rsid w:val="00560156"/>
    <w:rsid w:val="00561C4F"/>
    <w:rsid w:val="00563715"/>
    <w:rsid w:val="00575DF0"/>
    <w:rsid w:val="00581F40"/>
    <w:rsid w:val="00590025"/>
    <w:rsid w:val="00594E63"/>
    <w:rsid w:val="005A1703"/>
    <w:rsid w:val="005A4E1F"/>
    <w:rsid w:val="005A769F"/>
    <w:rsid w:val="005B61AD"/>
    <w:rsid w:val="005C2164"/>
    <w:rsid w:val="005C7552"/>
    <w:rsid w:val="005E7791"/>
    <w:rsid w:val="005F5C01"/>
    <w:rsid w:val="005F7909"/>
    <w:rsid w:val="00601C68"/>
    <w:rsid w:val="00604427"/>
    <w:rsid w:val="00614160"/>
    <w:rsid w:val="00630355"/>
    <w:rsid w:val="0064090A"/>
    <w:rsid w:val="00644D2A"/>
    <w:rsid w:val="00651ED6"/>
    <w:rsid w:val="00652B57"/>
    <w:rsid w:val="00652EEB"/>
    <w:rsid w:val="00656980"/>
    <w:rsid w:val="006652DB"/>
    <w:rsid w:val="00670B41"/>
    <w:rsid w:val="00670C95"/>
    <w:rsid w:val="0067257F"/>
    <w:rsid w:val="00675D8C"/>
    <w:rsid w:val="00683743"/>
    <w:rsid w:val="0068775C"/>
    <w:rsid w:val="00692CF9"/>
    <w:rsid w:val="006A1B10"/>
    <w:rsid w:val="006C650C"/>
    <w:rsid w:val="006E0274"/>
    <w:rsid w:val="006E4297"/>
    <w:rsid w:val="006F74C7"/>
    <w:rsid w:val="00704F4A"/>
    <w:rsid w:val="007061B3"/>
    <w:rsid w:val="00707C12"/>
    <w:rsid w:val="007101DB"/>
    <w:rsid w:val="00721DF7"/>
    <w:rsid w:val="00723A73"/>
    <w:rsid w:val="00742A95"/>
    <w:rsid w:val="00743910"/>
    <w:rsid w:val="0075328F"/>
    <w:rsid w:val="00756B9A"/>
    <w:rsid w:val="0076500E"/>
    <w:rsid w:val="00767530"/>
    <w:rsid w:val="007718A1"/>
    <w:rsid w:val="00795F75"/>
    <w:rsid w:val="00796C5D"/>
    <w:rsid w:val="00797E60"/>
    <w:rsid w:val="007B38F5"/>
    <w:rsid w:val="007B4A77"/>
    <w:rsid w:val="007C00C6"/>
    <w:rsid w:val="007C1E3E"/>
    <w:rsid w:val="007C2ADD"/>
    <w:rsid w:val="007C4349"/>
    <w:rsid w:val="007C6370"/>
    <w:rsid w:val="007C6F20"/>
    <w:rsid w:val="007D353F"/>
    <w:rsid w:val="007D41B7"/>
    <w:rsid w:val="007E2B8D"/>
    <w:rsid w:val="007E2B8E"/>
    <w:rsid w:val="007F2C93"/>
    <w:rsid w:val="00803688"/>
    <w:rsid w:val="00803D94"/>
    <w:rsid w:val="0080413F"/>
    <w:rsid w:val="008058CD"/>
    <w:rsid w:val="00811C5F"/>
    <w:rsid w:val="00812AB5"/>
    <w:rsid w:val="00822924"/>
    <w:rsid w:val="0084695A"/>
    <w:rsid w:val="00846B01"/>
    <w:rsid w:val="00847CF8"/>
    <w:rsid w:val="0089282C"/>
    <w:rsid w:val="00892DD7"/>
    <w:rsid w:val="00894F55"/>
    <w:rsid w:val="00897B3F"/>
    <w:rsid w:val="008A1446"/>
    <w:rsid w:val="008A4A5B"/>
    <w:rsid w:val="008B0297"/>
    <w:rsid w:val="008B0FBC"/>
    <w:rsid w:val="008B2C65"/>
    <w:rsid w:val="008B3C9E"/>
    <w:rsid w:val="008B6A5E"/>
    <w:rsid w:val="008C2952"/>
    <w:rsid w:val="008C3259"/>
    <w:rsid w:val="008C335D"/>
    <w:rsid w:val="008C4294"/>
    <w:rsid w:val="008D6FFA"/>
    <w:rsid w:val="008F0564"/>
    <w:rsid w:val="009159F4"/>
    <w:rsid w:val="009221AD"/>
    <w:rsid w:val="009331AB"/>
    <w:rsid w:val="009349C2"/>
    <w:rsid w:val="00936E80"/>
    <w:rsid w:val="00941142"/>
    <w:rsid w:val="0095310A"/>
    <w:rsid w:val="00955C2A"/>
    <w:rsid w:val="00964BF5"/>
    <w:rsid w:val="009652B0"/>
    <w:rsid w:val="00973139"/>
    <w:rsid w:val="00982FC4"/>
    <w:rsid w:val="00984205"/>
    <w:rsid w:val="0098498D"/>
    <w:rsid w:val="00984AFF"/>
    <w:rsid w:val="0098667C"/>
    <w:rsid w:val="00991C56"/>
    <w:rsid w:val="009A4B77"/>
    <w:rsid w:val="009A5153"/>
    <w:rsid w:val="009B3919"/>
    <w:rsid w:val="009B5571"/>
    <w:rsid w:val="009C68A2"/>
    <w:rsid w:val="009D1527"/>
    <w:rsid w:val="009D2398"/>
    <w:rsid w:val="009D7953"/>
    <w:rsid w:val="009E16B5"/>
    <w:rsid w:val="009F2ADD"/>
    <w:rsid w:val="00A07F17"/>
    <w:rsid w:val="00A10C9F"/>
    <w:rsid w:val="00A1211E"/>
    <w:rsid w:val="00A15CA9"/>
    <w:rsid w:val="00A163C1"/>
    <w:rsid w:val="00A24DD2"/>
    <w:rsid w:val="00A262F0"/>
    <w:rsid w:val="00A276EA"/>
    <w:rsid w:val="00A321D3"/>
    <w:rsid w:val="00A40AFA"/>
    <w:rsid w:val="00A41804"/>
    <w:rsid w:val="00A41851"/>
    <w:rsid w:val="00A44893"/>
    <w:rsid w:val="00A5427F"/>
    <w:rsid w:val="00A55E26"/>
    <w:rsid w:val="00A60980"/>
    <w:rsid w:val="00A6120E"/>
    <w:rsid w:val="00A72429"/>
    <w:rsid w:val="00A733A8"/>
    <w:rsid w:val="00A838B6"/>
    <w:rsid w:val="00A96C1D"/>
    <w:rsid w:val="00AA1DAD"/>
    <w:rsid w:val="00AB3E59"/>
    <w:rsid w:val="00AB6C98"/>
    <w:rsid w:val="00AC08DA"/>
    <w:rsid w:val="00AC1244"/>
    <w:rsid w:val="00AC6E84"/>
    <w:rsid w:val="00AD333E"/>
    <w:rsid w:val="00AD5196"/>
    <w:rsid w:val="00AE2F6C"/>
    <w:rsid w:val="00AE318C"/>
    <w:rsid w:val="00AE446C"/>
    <w:rsid w:val="00AE566F"/>
    <w:rsid w:val="00AE59DB"/>
    <w:rsid w:val="00AF4870"/>
    <w:rsid w:val="00AF6168"/>
    <w:rsid w:val="00AF6462"/>
    <w:rsid w:val="00AF7746"/>
    <w:rsid w:val="00B00BAA"/>
    <w:rsid w:val="00B102AE"/>
    <w:rsid w:val="00B15C9C"/>
    <w:rsid w:val="00B17CBD"/>
    <w:rsid w:val="00B20168"/>
    <w:rsid w:val="00B23B4D"/>
    <w:rsid w:val="00B30583"/>
    <w:rsid w:val="00B32BAE"/>
    <w:rsid w:val="00B348C3"/>
    <w:rsid w:val="00B47E15"/>
    <w:rsid w:val="00B6157A"/>
    <w:rsid w:val="00B76A62"/>
    <w:rsid w:val="00B8065D"/>
    <w:rsid w:val="00B83DC6"/>
    <w:rsid w:val="00BB087D"/>
    <w:rsid w:val="00BB5247"/>
    <w:rsid w:val="00BC0826"/>
    <w:rsid w:val="00BC0C6E"/>
    <w:rsid w:val="00BC0F8A"/>
    <w:rsid w:val="00BC4841"/>
    <w:rsid w:val="00BC5198"/>
    <w:rsid w:val="00BC6D23"/>
    <w:rsid w:val="00BD021E"/>
    <w:rsid w:val="00BD36A2"/>
    <w:rsid w:val="00BD39DD"/>
    <w:rsid w:val="00BE302B"/>
    <w:rsid w:val="00BE6330"/>
    <w:rsid w:val="00BE774B"/>
    <w:rsid w:val="00BF296B"/>
    <w:rsid w:val="00BF54C3"/>
    <w:rsid w:val="00BF6393"/>
    <w:rsid w:val="00BF7297"/>
    <w:rsid w:val="00C01AD8"/>
    <w:rsid w:val="00C10D26"/>
    <w:rsid w:val="00C20943"/>
    <w:rsid w:val="00C22B74"/>
    <w:rsid w:val="00C267DD"/>
    <w:rsid w:val="00C26A6D"/>
    <w:rsid w:val="00C32CD1"/>
    <w:rsid w:val="00C41118"/>
    <w:rsid w:val="00C42AB9"/>
    <w:rsid w:val="00C526FC"/>
    <w:rsid w:val="00C535C4"/>
    <w:rsid w:val="00C56315"/>
    <w:rsid w:val="00C63874"/>
    <w:rsid w:val="00C65193"/>
    <w:rsid w:val="00C66063"/>
    <w:rsid w:val="00C70637"/>
    <w:rsid w:val="00C72DAF"/>
    <w:rsid w:val="00C76631"/>
    <w:rsid w:val="00C769A4"/>
    <w:rsid w:val="00C77809"/>
    <w:rsid w:val="00C8322F"/>
    <w:rsid w:val="00C835C3"/>
    <w:rsid w:val="00C86728"/>
    <w:rsid w:val="00C90D5E"/>
    <w:rsid w:val="00C91B06"/>
    <w:rsid w:val="00C92AA2"/>
    <w:rsid w:val="00C93850"/>
    <w:rsid w:val="00C93E61"/>
    <w:rsid w:val="00C97044"/>
    <w:rsid w:val="00CA142C"/>
    <w:rsid w:val="00CA6501"/>
    <w:rsid w:val="00CB0D27"/>
    <w:rsid w:val="00CB5362"/>
    <w:rsid w:val="00CC29BA"/>
    <w:rsid w:val="00CC4BFC"/>
    <w:rsid w:val="00CD2910"/>
    <w:rsid w:val="00CD2999"/>
    <w:rsid w:val="00CD6EFC"/>
    <w:rsid w:val="00CE283B"/>
    <w:rsid w:val="00CE6B82"/>
    <w:rsid w:val="00CF102C"/>
    <w:rsid w:val="00CF4CAF"/>
    <w:rsid w:val="00CF641B"/>
    <w:rsid w:val="00CF7D82"/>
    <w:rsid w:val="00D12EAC"/>
    <w:rsid w:val="00D165AE"/>
    <w:rsid w:val="00D21259"/>
    <w:rsid w:val="00D24350"/>
    <w:rsid w:val="00D319E0"/>
    <w:rsid w:val="00D3213C"/>
    <w:rsid w:val="00D33107"/>
    <w:rsid w:val="00D56CF4"/>
    <w:rsid w:val="00D6311C"/>
    <w:rsid w:val="00D63C84"/>
    <w:rsid w:val="00D81997"/>
    <w:rsid w:val="00D85646"/>
    <w:rsid w:val="00DA69BC"/>
    <w:rsid w:val="00DA6C41"/>
    <w:rsid w:val="00DA7F5F"/>
    <w:rsid w:val="00DB09DF"/>
    <w:rsid w:val="00DD02DE"/>
    <w:rsid w:val="00DD2694"/>
    <w:rsid w:val="00DD39AF"/>
    <w:rsid w:val="00DD5B0C"/>
    <w:rsid w:val="00DE0256"/>
    <w:rsid w:val="00DE1475"/>
    <w:rsid w:val="00DE3964"/>
    <w:rsid w:val="00DE7B52"/>
    <w:rsid w:val="00DF0A50"/>
    <w:rsid w:val="00DF3598"/>
    <w:rsid w:val="00DF469B"/>
    <w:rsid w:val="00E02B23"/>
    <w:rsid w:val="00E03539"/>
    <w:rsid w:val="00E047E7"/>
    <w:rsid w:val="00E10DFB"/>
    <w:rsid w:val="00E11CA2"/>
    <w:rsid w:val="00E21740"/>
    <w:rsid w:val="00E36A73"/>
    <w:rsid w:val="00E4207A"/>
    <w:rsid w:val="00E50297"/>
    <w:rsid w:val="00E64EA3"/>
    <w:rsid w:val="00E66F30"/>
    <w:rsid w:val="00E70FAA"/>
    <w:rsid w:val="00E8061E"/>
    <w:rsid w:val="00E92083"/>
    <w:rsid w:val="00E92589"/>
    <w:rsid w:val="00E961FB"/>
    <w:rsid w:val="00EA2760"/>
    <w:rsid w:val="00EA39E3"/>
    <w:rsid w:val="00EB604B"/>
    <w:rsid w:val="00EC40C6"/>
    <w:rsid w:val="00EC7E4B"/>
    <w:rsid w:val="00ED5B51"/>
    <w:rsid w:val="00EE1142"/>
    <w:rsid w:val="00EF68BB"/>
    <w:rsid w:val="00F06EAD"/>
    <w:rsid w:val="00F07068"/>
    <w:rsid w:val="00F20230"/>
    <w:rsid w:val="00F25074"/>
    <w:rsid w:val="00F2515D"/>
    <w:rsid w:val="00F52C67"/>
    <w:rsid w:val="00F5429E"/>
    <w:rsid w:val="00F631C7"/>
    <w:rsid w:val="00F6604F"/>
    <w:rsid w:val="00F72A0D"/>
    <w:rsid w:val="00F859BF"/>
    <w:rsid w:val="00F93FA7"/>
    <w:rsid w:val="00F94D03"/>
    <w:rsid w:val="00F9587C"/>
    <w:rsid w:val="00F95D72"/>
    <w:rsid w:val="00F9784C"/>
    <w:rsid w:val="00FA010A"/>
    <w:rsid w:val="00FA525E"/>
    <w:rsid w:val="00FA527F"/>
    <w:rsid w:val="00FA75C7"/>
    <w:rsid w:val="00FB299F"/>
    <w:rsid w:val="00FB47A4"/>
    <w:rsid w:val="00FB6C71"/>
    <w:rsid w:val="00FE4159"/>
    <w:rsid w:val="00FE7706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707F1E8"/>
  <w15:docId w15:val="{BB3D971F-F9D2-479B-914E-951A1C65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893"/>
    <w:pPr>
      <w:tabs>
        <w:tab w:val="left" w:pos="5529"/>
      </w:tabs>
    </w:pPr>
    <w:rPr>
      <w:sz w:val="24"/>
      <w:szCs w:val="20"/>
      <w:lang w:val="sv-SE" w:eastAsia="sv-SE"/>
    </w:rPr>
  </w:style>
  <w:style w:type="paragraph" w:styleId="Rubrik1">
    <w:name w:val="heading 1"/>
    <w:basedOn w:val="Normal"/>
    <w:next w:val="Normal"/>
    <w:link w:val="Rubrik1Char"/>
    <w:uiPriority w:val="99"/>
    <w:qFormat/>
    <w:rsid w:val="002076C5"/>
    <w:pPr>
      <w:keepNext/>
      <w:spacing w:after="60"/>
      <w:outlineLvl w:val="0"/>
    </w:pPr>
    <w:rPr>
      <w:b/>
      <w:kern w:val="28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F6F6C"/>
    <w:rPr>
      <w:rFonts w:asciiTheme="majorHAnsi" w:eastAsiaTheme="majorEastAsia" w:hAnsiTheme="majorHAnsi" w:cstheme="majorBidi"/>
      <w:b/>
      <w:bCs/>
      <w:kern w:val="32"/>
      <w:sz w:val="32"/>
      <w:szCs w:val="32"/>
      <w:lang w:val="sv-SE" w:eastAsia="sv-SE"/>
    </w:rPr>
  </w:style>
  <w:style w:type="paragraph" w:customStyle="1" w:styleId="Mellanrum">
    <w:name w:val="Mellanrum"/>
    <w:basedOn w:val="Normal"/>
    <w:rsid w:val="002076C5"/>
  </w:style>
  <w:style w:type="paragraph" w:styleId="Sidhuvud">
    <w:name w:val="header"/>
    <w:basedOn w:val="Normal"/>
    <w:link w:val="Sidhuvud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F6F6C"/>
    <w:rPr>
      <w:sz w:val="24"/>
      <w:szCs w:val="20"/>
      <w:lang w:val="sv-SE" w:eastAsia="sv-SE"/>
    </w:rPr>
  </w:style>
  <w:style w:type="paragraph" w:styleId="Sidfot">
    <w:name w:val="footer"/>
    <w:basedOn w:val="Normal"/>
    <w:link w:val="Sidfot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F6F6C"/>
    <w:rPr>
      <w:sz w:val="24"/>
      <w:szCs w:val="20"/>
      <w:lang w:val="sv-SE" w:eastAsia="sv-SE"/>
    </w:rPr>
  </w:style>
  <w:style w:type="table" w:styleId="Tabellrutnt">
    <w:name w:val="Table Grid"/>
    <w:basedOn w:val="Normaltabell"/>
    <w:uiPriority w:val="99"/>
    <w:rsid w:val="00BF296B"/>
    <w:pPr>
      <w:tabs>
        <w:tab w:val="left" w:pos="5529"/>
      </w:tabs>
    </w:pPr>
    <w:rPr>
      <w:sz w:val="20"/>
      <w:szCs w:val="20"/>
    </w:rPr>
    <w:tblPr/>
  </w:style>
  <w:style w:type="character" w:styleId="Sidnummer">
    <w:name w:val="page number"/>
    <w:basedOn w:val="Standardstycketeckensnitt"/>
    <w:uiPriority w:val="99"/>
    <w:rsid w:val="006A1B10"/>
    <w:rPr>
      <w:rFonts w:cs="Times New Roman"/>
    </w:rPr>
  </w:style>
  <w:style w:type="character" w:styleId="Hyperlnk">
    <w:name w:val="Hyperlink"/>
    <w:basedOn w:val="Standardstycketeckensnitt"/>
    <w:uiPriority w:val="99"/>
    <w:rsid w:val="00360F93"/>
    <w:rPr>
      <w:rFonts w:cs="Times New Roman"/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rsid w:val="002813B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F6F6C"/>
    <w:rPr>
      <w:sz w:val="0"/>
      <w:szCs w:val="0"/>
      <w:lang w:val="sv-SE" w:eastAsia="sv-SE"/>
    </w:rPr>
  </w:style>
  <w:style w:type="paragraph" w:styleId="Liststycke">
    <w:name w:val="List Paragraph"/>
    <w:basedOn w:val="Normal"/>
    <w:uiPriority w:val="34"/>
    <w:qFormat/>
    <w:rsid w:val="00476506"/>
    <w:pPr>
      <w:ind w:left="720"/>
      <w:contextualSpacing/>
    </w:pPr>
  </w:style>
  <w:style w:type="character" w:customStyle="1" w:styleId="hps">
    <w:name w:val="hps"/>
    <w:rsid w:val="00656980"/>
  </w:style>
  <w:style w:type="paragraph" w:styleId="Normalwebb">
    <w:name w:val="Normal (Web)"/>
    <w:basedOn w:val="Normal"/>
    <w:uiPriority w:val="99"/>
    <w:semiHidden/>
    <w:unhideWhenUsed/>
    <w:rsid w:val="002370A0"/>
    <w:pPr>
      <w:tabs>
        <w:tab w:val="clear" w:pos="5529"/>
      </w:tabs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beslift.com" TargetMode="External"/><Relationship Id="rId1" Type="http://schemas.openxmlformats.org/officeDocument/2006/relationships/hyperlink" Target="mailto:info@cibeslif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Local\Microsoft\Windows\Temporary%20Internet%20Files\Content.Outlook\3LXVIAE8\Offert%20Pol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80BC5362F00E469334EA11087CA777" ma:contentTypeVersion="17" ma:contentTypeDescription="Skapa ett nytt dokument." ma:contentTypeScope="" ma:versionID="b9b437254d2f72129d3c3d46bae123ca">
  <xsd:schema xmlns:xsd="http://www.w3.org/2001/XMLSchema" xmlns:xs="http://www.w3.org/2001/XMLSchema" xmlns:p="http://schemas.microsoft.com/office/2006/metadata/properties" xmlns:ns1="http://schemas.microsoft.com/sharepoint/v3" xmlns:ns2="a0f8a272-04c5-47f4-9b6a-93350852fe74" xmlns:ns3="c1a10973-7ea9-4635-879f-c4cdd6784988" xmlns:ns4="ab452350-4153-44d4-b6a3-188017bb6851" targetNamespace="http://schemas.microsoft.com/office/2006/metadata/properties" ma:root="true" ma:fieldsID="c45bd6d002b443148c1b2ff1107ab494" ns1:_="" ns2:_="" ns3:_="" ns4:_="">
    <xsd:import namespace="http://schemas.microsoft.com/sharepoint/v3"/>
    <xsd:import namespace="a0f8a272-04c5-47f4-9b6a-93350852fe74"/>
    <xsd:import namespace="c1a10973-7ea9-4635-879f-c4cdd6784988"/>
    <xsd:import namespace="ab452350-4153-44d4-b6a3-188017bb685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genskaper för enhetlig efterlevnadsprincip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Gränssnittsåtgärd för enhetlig efterlevnadsprincip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8a272-04c5-47f4-9b6a-93350852f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2eebb729-61e2-45d6-9ef8-89e0daf92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0973-7ea9-4635-879f-c4cdd6784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52350-4153-44d4-b6a3-188017bb685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df0ad91-31bb-4596-bd81-de418b4045c8}" ma:internalName="TaxCatchAll" ma:showField="CatchAllData" ma:web="c1a10973-7ea9-4635-879f-c4cdd6784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568785-D1FB-4263-A0DB-3C8701AE11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36AF-FCBF-4393-86E4-8C1E30C5248E}"/>
</file>

<file path=customXml/itemProps3.xml><?xml version="1.0" encoding="utf-8"?>
<ds:datastoreItem xmlns:ds="http://schemas.openxmlformats.org/officeDocument/2006/customXml" ds:itemID="{B7F9C4E5-8634-4F5A-8744-BB3C06652654}"/>
</file>

<file path=docProps/app.xml><?xml version="1.0" encoding="utf-8"?>
<Properties xmlns="http://schemas.openxmlformats.org/officeDocument/2006/extended-properties" xmlns:vt="http://schemas.openxmlformats.org/officeDocument/2006/docPropsVTypes">
  <Template>Offert Polen.DOT</Template>
  <TotalTime>7</TotalTime>
  <Pages>1</Pages>
  <Words>0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 nr Offertnr</vt:lpstr>
      <vt:lpstr>OFFERT nr Offertnr</vt:lpstr>
    </vt:vector>
  </TitlesOfParts>
  <Company>Assistance datautbildning AB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 nr Offertnr</dc:title>
  <dc:creator>frsu</dc:creator>
  <cp:lastModifiedBy>Anna-Carin Landelius</cp:lastModifiedBy>
  <cp:revision>7</cp:revision>
  <cp:lastPrinted>2014-12-12T13:24:00Z</cp:lastPrinted>
  <dcterms:created xsi:type="dcterms:W3CDTF">2015-11-17T15:17:00Z</dcterms:created>
  <dcterms:modified xsi:type="dcterms:W3CDTF">2019-02-22T12:59:00Z</dcterms:modified>
</cp:coreProperties>
</file>